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35F387E1" w14:textId="77777777" w:rsidR="0083683C" w:rsidRPr="005924ED" w:rsidRDefault="007A7503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>
              <w:r w:rsidR="0030202C" w:rsidRPr="005924ED">
                <w:rPr>
                  <w:noProof/>
                </w:rPr>
                <w:drawing>
                  <wp:inline distT="0" distB="0" distL="0" distR="0" wp14:anchorId="47078A90" wp14:editId="39D40F64">
                    <wp:extent cx="560025" cy="440871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그림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30202C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5D238BF2" wp14:editId="28B1F5A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8847"/>
                                </w:tblGrid>
                                <w:tr w:rsidR="00802A48" w:rsidRPr="00DD73DC" w14:paraId="2D6539D2" w14:textId="77777777" w:rsidTr="00802A48">
                                  <w:trPr>
                                    <w:trHeight w:val="91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69F2006" w14:textId="01F54F63" w:rsidR="00802A48" w:rsidRDefault="00802A48" w:rsidP="00DD1EF8">
                                      <w:pPr>
                                        <w:pStyle w:val="aa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팀원: </w:t>
                                      </w:r>
                                      <w:r>
                                        <w:t>201707080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신희찬</w:t>
                                      </w:r>
                                      <w:r>
                                        <w:t xml:space="preserve">, 201707074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김창규, </w:t>
                                      </w:r>
                                      <w:r>
                                        <w:t xml:space="preserve">201707054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안성호,</w:t>
                                      </w:r>
                                      <w:r>
                                        <w:t xml:space="preserve"> 201707080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이성덕</w:t>
                                      </w:r>
                                      <w:proofErr w:type="spellEnd"/>
                                      <w:r w:rsidR="001370F1"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</w:p>
                                    <w:p w14:paraId="4AC967BD" w14:textId="2F08E342" w:rsidR="00802A48" w:rsidRPr="00802A48" w:rsidRDefault="00802A48" w:rsidP="00802A48">
                                      <w:pPr>
                                        <w:pStyle w:val="aa"/>
                                        <w:ind w:firstLineChars="300" w:firstLine="660"/>
                                      </w:pPr>
                                      <w:r>
                                        <w:t xml:space="preserve">201707073 </w:t>
                                      </w:r>
                                      <w:proofErr w:type="spellStart"/>
                                      <w:r>
                                        <w:rPr>
                                          <w:rFonts w:hint="eastAsia"/>
                                        </w:rPr>
                                        <w:t>홍진욱</w:t>
                                      </w:r>
                                      <w:proofErr w:type="spellEnd"/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, </w:t>
                                      </w:r>
                                      <w:r>
                                        <w:t xml:space="preserve">201807041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김동우</w:t>
                                      </w:r>
                                    </w:p>
                                  </w:tc>
                                </w:tr>
                                <w:tr w:rsidR="00802A48" w:rsidRPr="00DD73DC" w14:paraId="63187864" w14:textId="77777777" w:rsidTr="00802A48">
                                  <w:trPr>
                                    <w:trHeight w:val="91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C30B18F" w14:textId="77777777" w:rsidR="00802A48" w:rsidRDefault="00802A48" w:rsidP="00DD1EF8">
                                      <w:pPr>
                                        <w:pStyle w:val="aa"/>
                                      </w:pPr>
                                    </w:p>
                                  </w:tc>
                                </w:tr>
                              </w:tbl>
                              <w:p w14:paraId="1F67FC1E" w14:textId="6B4D0D98" w:rsidR="00DD1EF8" w:rsidRPr="00DD73DC" w:rsidRDefault="00DD1EF8" w:rsidP="00802A4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38BF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0;width:468pt;height:48.95pt;z-index:2516546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JWsp4+MCAADTBQAADgAAAAAAAAAAAAAA&#10;AAAuAgAAZHJzL2Uyb0RvYy54bWxQSwECLQAUAAYACAAAACEAKrxhKtsAAAAEAQAADwAAAAAAAAAA&#10;AAAAAAA9BQAAZHJzL2Rvd25yZXYueG1sUEsFBgAAAAAEAAQA8wAAAEU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8847"/>
                          </w:tblGrid>
                          <w:tr w:rsidR="00802A48" w:rsidRPr="00DD73DC" w14:paraId="2D6539D2" w14:textId="77777777" w:rsidTr="00802A48">
                            <w:trPr>
                              <w:trHeight w:val="917"/>
                            </w:trPr>
                            <w:tc>
                              <w:tcPr>
                                <w:tcW w:w="5000" w:type="pct"/>
                              </w:tcPr>
                              <w:p w14:paraId="269F2006" w14:textId="01F54F63" w:rsidR="00802A48" w:rsidRDefault="00802A48" w:rsidP="00DD1EF8">
                                <w:pPr>
                                  <w:pStyle w:val="aa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팀원: </w:t>
                                </w:r>
                                <w:r>
                                  <w:t>201707080</w:t>
                                </w:r>
                                <w:r>
                                  <w:rPr>
                                    <w:rFonts w:hint="eastAsia"/>
                                  </w:rPr>
                                  <w:t>신희찬</w:t>
                                </w:r>
                                <w:r>
                                  <w:t xml:space="preserve">, 201707074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김창규, </w:t>
                                </w:r>
                                <w:r>
                                  <w:t xml:space="preserve">201707054 </w:t>
                                </w:r>
                                <w:r>
                                  <w:rPr>
                                    <w:rFonts w:hint="eastAsia"/>
                                  </w:rPr>
                                  <w:t>안성호,</w:t>
                                </w:r>
                                <w:r>
                                  <w:t xml:space="preserve"> 201707080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이성덕</w:t>
                                </w:r>
                                <w:proofErr w:type="spellEnd"/>
                                <w:r w:rsidR="001370F1">
                                  <w:rPr>
                                    <w:rFonts w:hint="eastAsia"/>
                                  </w:rPr>
                                  <w:t>,</w:t>
                                </w:r>
                              </w:p>
                              <w:p w14:paraId="4AC967BD" w14:textId="2F08E342" w:rsidR="00802A48" w:rsidRPr="00802A48" w:rsidRDefault="00802A48" w:rsidP="00802A48">
                                <w:pPr>
                                  <w:pStyle w:val="aa"/>
                                  <w:ind w:firstLineChars="300" w:firstLine="660"/>
                                </w:pPr>
                                <w:r>
                                  <w:t xml:space="preserve">201707073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홍진욱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, </w:t>
                                </w:r>
                                <w:r>
                                  <w:t xml:space="preserve">201807041 </w:t>
                                </w:r>
                                <w:r>
                                  <w:rPr>
                                    <w:rFonts w:hint="eastAsia"/>
                                  </w:rPr>
                                  <w:t>김동우</w:t>
                                </w:r>
                              </w:p>
                            </w:tc>
                          </w:tr>
                          <w:tr w:rsidR="00802A48" w:rsidRPr="00DD73DC" w14:paraId="63187864" w14:textId="77777777" w:rsidTr="00802A48">
                            <w:trPr>
                              <w:trHeight w:val="917"/>
                            </w:trPr>
                            <w:tc>
                              <w:tcPr>
                                <w:tcW w:w="5000" w:type="pct"/>
                              </w:tcPr>
                              <w:p w14:paraId="2C30B18F" w14:textId="77777777" w:rsidR="00802A48" w:rsidRDefault="00802A48" w:rsidP="00DD1EF8">
                                <w:pPr>
                                  <w:pStyle w:val="aa"/>
                                </w:pPr>
                              </w:p>
                            </w:tc>
                          </w:tr>
                        </w:tbl>
                        <w:p w14:paraId="1F67FC1E" w14:textId="6B4D0D98" w:rsidR="00DD1EF8" w:rsidRPr="00DD73DC" w:rsidRDefault="00DD1EF8" w:rsidP="00802A4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5AB09169" w14:textId="77777777" w:rsidR="0083683C" w:rsidRPr="005924ED" w:rsidRDefault="0083683C"/>
        <w:p w14:paraId="42C75EB5" w14:textId="77777777" w:rsidR="0083683C" w:rsidRPr="005924ED" w:rsidRDefault="0018512E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59FEA7F9" wp14:editId="4E294BE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2393950</wp:posOffset>
                    </wp:positionV>
                    <wp:extent cx="5591175" cy="5378450"/>
                    <wp:effectExtent l="0" t="0" r="9525" b="1270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537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5B4DB" w14:textId="5C491D1D" w:rsidR="0065737D" w:rsidRDefault="00DD1EF8" w:rsidP="00DD1EF8">
                                <w:pPr>
                                  <w:pStyle w:val="a5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2A77EA"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[</w:t>
                                </w:r>
                                <w:r w:rsidR="004F0880"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미디어 플레이어</w:t>
                                </w:r>
                                <w:r w:rsidR="003726AB">
                                  <w:rPr>
                                    <w:rFonts w:hint="eastAsia"/>
                                    <w:b/>
                                    <w:sz w:val="56"/>
                                    <w:szCs w:val="56"/>
                                  </w:rPr>
                                  <w:t>]</w:t>
                                </w:r>
                                <w:r w:rsidR="002A77EA"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14:paraId="40281997" w14:textId="77777777" w:rsidR="00DD1EF8" w:rsidRPr="002A77EA" w:rsidRDefault="002A77EA" w:rsidP="00DD1EF8">
                                <w:pPr>
                                  <w:pStyle w:val="a5"/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</w:rPr>
                                  <w:t>계획서</w:t>
                                </w:r>
                              </w:p>
                              <w:p w14:paraId="5D6A7C36" w14:textId="77777777" w:rsidR="00DD1EF8" w:rsidRDefault="00DD1EF8">
                                <w:pPr>
                                  <w:pStyle w:val="a6"/>
                                </w:pPr>
                              </w:p>
                              <w:p w14:paraId="592C12F6" w14:textId="77777777" w:rsidR="00DD1EF8" w:rsidRDefault="00DD1EF8" w:rsidP="00DD1EF8"/>
                              <w:p w14:paraId="0AE03E10" w14:textId="77777777" w:rsidR="00DD1EF8" w:rsidRPr="003726AB" w:rsidRDefault="00DD1EF8" w:rsidP="00DD1EF8"/>
                              <w:p w14:paraId="57B9A55B" w14:textId="77777777" w:rsidR="00DD1EF8" w:rsidRDefault="008E6287" w:rsidP="00DD1EF8">
                                <w:pPr>
                                  <w:pStyle w:val="a6"/>
                                  <w:jc w:val="center"/>
                                </w:pPr>
                                <w:r>
                                  <w:t>2021-05-07</w:t>
                                </w:r>
                              </w:p>
                              <w:p w14:paraId="08098115" w14:textId="77777777" w:rsidR="00DD1EF8" w:rsidRDefault="00DD1EF8" w:rsidP="00DD1EF8"/>
                              <w:p w14:paraId="6FA9C11E" w14:textId="77777777" w:rsidR="00DD1EF8" w:rsidRDefault="00DD1EF8" w:rsidP="00DD1EF8"/>
                              <w:p w14:paraId="5E628878" w14:textId="77777777" w:rsidR="00DD1EF8" w:rsidRPr="00DD1EF8" w:rsidRDefault="00DD1EF8" w:rsidP="00DD1EF8"/>
                              <w:p w14:paraId="051A4514" w14:textId="77023620" w:rsidR="00DD1EF8" w:rsidRPr="00DD1EF8" w:rsidRDefault="00DD1EF8" w:rsidP="00DD1EF8">
                                <w:pPr>
                                  <w:pStyle w:val="a6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DD1EF8">
                                  <w:rPr>
                                    <w:rFonts w:hint="eastAsia"/>
                                    <w:b/>
                                  </w:rPr>
                                  <w:t>[</w:t>
                                </w:r>
                                <w:r w:rsidR="00AB1070">
                                  <w:rPr>
                                    <w:b/>
                                    <w:bCs/>
                                  </w:rPr>
                                  <w:t>2-5</w:t>
                                </w:r>
                                <w:r w:rsidR="00AB1070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조</w:t>
                                </w:r>
                                <w:r w:rsidRPr="00DD1EF8">
                                  <w:rPr>
                                    <w:rFonts w:hint="eastAsia"/>
                                    <w:b/>
                                  </w:rPr>
                                  <w:t>]</w:t>
                                </w:r>
                              </w:p>
                              <w:p w14:paraId="5BD8CFCE" w14:textId="0A9A4C21" w:rsidR="00DD1EF8" w:rsidRPr="00802A48" w:rsidRDefault="00802A48" w:rsidP="00DD1EF8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 xml:space="preserve">     </w:t>
                                </w:r>
                              </w:p>
                              <w:p w14:paraId="27A8ECE0" w14:textId="77777777" w:rsidR="00DD1EF8" w:rsidRPr="00DD1EF8" w:rsidRDefault="00DD1EF8" w:rsidP="00DD1E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FEA7F9" id="텍스트 상자 2" o:spid="_x0000_s1027" type="#_x0000_t202" alt="문서 제목 및 부제목을 표시하는 텍스트 박스" style="position:absolute;margin-left:0;margin-top:188.5pt;width:440.25pt;height:423.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" filled="f" stroked="f" strokeweight=".5pt">
                    <v:textbox inset="0,0,0,0">
                      <w:txbxContent>
                        <w:p w14:paraId="6FF5B4DB" w14:textId="5C491D1D" w:rsidR="0065737D" w:rsidRDefault="00DD1EF8" w:rsidP="00DD1EF8">
                          <w:pPr>
                            <w:pStyle w:val="a5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 w:rsidRPr="002A77EA"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[</w:t>
                          </w:r>
                          <w:r w:rsidR="004F0880"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미디어 플레이어</w:t>
                          </w:r>
                          <w:r w:rsidR="003726AB">
                            <w:rPr>
                              <w:rFonts w:hint="eastAsia"/>
                              <w:b/>
                              <w:sz w:val="56"/>
                              <w:szCs w:val="56"/>
                            </w:rPr>
                            <w:t>]</w:t>
                          </w:r>
                          <w:r w:rsidR="002A77EA">
                            <w:rPr>
                              <w:b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14:paraId="40281997" w14:textId="77777777" w:rsidR="00DD1EF8" w:rsidRPr="002A77EA" w:rsidRDefault="002A77EA" w:rsidP="00DD1EF8">
                          <w:pPr>
                            <w:pStyle w:val="a5"/>
                            <w:jc w:val="center"/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</w:rPr>
                            <w:t>계획서</w:t>
                          </w:r>
                        </w:p>
                        <w:p w14:paraId="5D6A7C36" w14:textId="77777777" w:rsidR="00DD1EF8" w:rsidRDefault="00DD1EF8">
                          <w:pPr>
                            <w:pStyle w:val="a6"/>
                          </w:pPr>
                        </w:p>
                        <w:p w14:paraId="592C12F6" w14:textId="77777777" w:rsidR="00DD1EF8" w:rsidRDefault="00DD1EF8" w:rsidP="00DD1EF8"/>
                        <w:p w14:paraId="0AE03E10" w14:textId="77777777" w:rsidR="00DD1EF8" w:rsidRPr="003726AB" w:rsidRDefault="00DD1EF8" w:rsidP="00DD1EF8"/>
                        <w:p w14:paraId="57B9A55B" w14:textId="77777777" w:rsidR="00DD1EF8" w:rsidRDefault="008E6287" w:rsidP="00DD1EF8">
                          <w:pPr>
                            <w:pStyle w:val="a6"/>
                            <w:jc w:val="center"/>
                          </w:pPr>
                          <w:r>
                            <w:t>2021-05-07</w:t>
                          </w:r>
                        </w:p>
                        <w:p w14:paraId="08098115" w14:textId="77777777" w:rsidR="00DD1EF8" w:rsidRDefault="00DD1EF8" w:rsidP="00DD1EF8"/>
                        <w:p w14:paraId="6FA9C11E" w14:textId="77777777" w:rsidR="00DD1EF8" w:rsidRDefault="00DD1EF8" w:rsidP="00DD1EF8"/>
                        <w:p w14:paraId="5E628878" w14:textId="77777777" w:rsidR="00DD1EF8" w:rsidRPr="00DD1EF8" w:rsidRDefault="00DD1EF8" w:rsidP="00DD1EF8"/>
                        <w:p w14:paraId="051A4514" w14:textId="77023620" w:rsidR="00DD1EF8" w:rsidRPr="00DD1EF8" w:rsidRDefault="00DD1EF8" w:rsidP="00DD1EF8">
                          <w:pPr>
                            <w:pStyle w:val="a6"/>
                            <w:jc w:val="center"/>
                            <w:rPr>
                              <w:b/>
                            </w:rPr>
                          </w:pPr>
                          <w:r w:rsidRPr="00DD1EF8">
                            <w:rPr>
                              <w:rFonts w:hint="eastAsia"/>
                              <w:b/>
                            </w:rPr>
                            <w:t>[</w:t>
                          </w:r>
                          <w:r w:rsidR="00AB1070">
                            <w:rPr>
                              <w:b/>
                              <w:bCs/>
                            </w:rPr>
                            <w:t>2-5</w:t>
                          </w:r>
                          <w:r w:rsidR="00AB1070">
                            <w:rPr>
                              <w:rFonts w:hint="eastAsia"/>
                              <w:b/>
                              <w:bCs/>
                            </w:rPr>
                            <w:t>조</w:t>
                          </w:r>
                          <w:r w:rsidRPr="00DD1EF8">
                            <w:rPr>
                              <w:rFonts w:hint="eastAsia"/>
                              <w:b/>
                            </w:rPr>
                            <w:t>]</w:t>
                          </w:r>
                        </w:p>
                        <w:p w14:paraId="5BD8CFCE" w14:textId="0A9A4C21" w:rsidR="00DD1EF8" w:rsidRPr="00802A48" w:rsidRDefault="00802A48" w:rsidP="00DD1EF8">
                          <w:pPr>
                            <w:rPr>
                              <w:rFonts w:hint="eastAsia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</w:t>
                          </w:r>
                        </w:p>
                        <w:p w14:paraId="27A8ECE0" w14:textId="77777777" w:rsidR="00DD1EF8" w:rsidRPr="00DD1EF8" w:rsidRDefault="00DD1EF8" w:rsidP="00DD1EF8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14:paraId="75891F5D" w14:textId="77777777" w:rsidR="0083683C" w:rsidRPr="00DD73DC" w:rsidRDefault="0030202C" w:rsidP="00DD73DC">
          <w:pPr>
            <w:pStyle w:val="ae"/>
            <w:rPr>
              <w:sz w:val="52"/>
            </w:rPr>
          </w:pPr>
          <w:r w:rsidRPr="00DD73DC">
            <w:rPr>
              <w:sz w:val="52"/>
              <w:lang w:val="ko-KR"/>
            </w:rPr>
            <w:t>목차</w:t>
          </w:r>
        </w:p>
        <w:p w14:paraId="28853C48" w14:textId="77777777" w:rsidR="00D23B19" w:rsidRDefault="0030202C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431339198" w:history="1">
            <w:r w:rsidR="00D23B19" w:rsidRPr="006B101F">
              <w:rPr>
                <w:rStyle w:val="af"/>
                <w:noProof/>
                <w:lang w:val="ko-KR"/>
              </w:rPr>
              <w:t>배경 (Background)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_Toc431339198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A6655A0" w14:textId="77777777" w:rsidR="00D23B19" w:rsidRDefault="007A7503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199" w:history="1">
            <w:r w:rsidR="00D23B19" w:rsidRPr="006B101F">
              <w:rPr>
                <w:rStyle w:val="af"/>
                <w:noProof/>
                <w:lang w:val="ko-KR"/>
              </w:rPr>
              <w:t>목적/목표 (Objectives)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_Toc431339199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62EF88D4" w14:textId="77777777" w:rsidR="00D23B19" w:rsidRDefault="007A7503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0" w:history="1">
            <w:r w:rsidR="00D23B19" w:rsidRPr="006B101F">
              <w:rPr>
                <w:rStyle w:val="af"/>
                <w:noProof/>
                <w:lang w:val="ko-KR"/>
              </w:rPr>
              <w:t>범위 (Scope)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_Toc431339200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A612594" w14:textId="77777777" w:rsidR="00D23B19" w:rsidRDefault="007A7503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1" w:history="1">
            <w:r w:rsidR="00D23B19" w:rsidRPr="006B101F">
              <w:rPr>
                <w:rStyle w:val="af"/>
                <w:noProof/>
                <w:lang w:val="ko-KR"/>
              </w:rPr>
              <w:t>접근방법 (Approach)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_Toc431339201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2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1BEB5C36" w14:textId="77777777" w:rsidR="00D23B19" w:rsidRDefault="007A7503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2" w:history="1">
            <w:r w:rsidR="00D23B19" w:rsidRPr="006B101F">
              <w:rPr>
                <w:rStyle w:val="af"/>
                <w:noProof/>
                <w:lang w:val="ko-KR"/>
              </w:rPr>
              <w:t>작업계획일정 (Workplan)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_Toc431339202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3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2F3D34FF" w14:textId="77777777" w:rsidR="00D23B19" w:rsidRDefault="007A7503">
          <w:pPr>
            <w:pStyle w:val="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0"/>
              <w:szCs w:val="22"/>
            </w:rPr>
          </w:pPr>
          <w:hyperlink w:anchor="_Toc431339203" w:history="1">
            <w:r w:rsidR="00D23B19" w:rsidRPr="006B101F">
              <w:rPr>
                <w:rStyle w:val="af"/>
                <w:noProof/>
                <w:lang w:val="ko-KR"/>
              </w:rPr>
              <w:t>비용 / 기대효과 분석 (Cost-Benefit Analysis)</w:t>
            </w:r>
            <w:r w:rsidR="00D23B19">
              <w:rPr>
                <w:noProof/>
                <w:webHidden/>
              </w:rPr>
              <w:tab/>
            </w:r>
            <w:r w:rsidR="00D23B19">
              <w:rPr>
                <w:noProof/>
                <w:webHidden/>
              </w:rPr>
              <w:fldChar w:fldCharType="begin"/>
            </w:r>
            <w:r w:rsidR="00D23B19">
              <w:rPr>
                <w:noProof/>
                <w:webHidden/>
              </w:rPr>
              <w:instrText xml:space="preserve"> PAGEREF _Toc431339203 \h </w:instrText>
            </w:r>
            <w:r w:rsidR="00D23B19">
              <w:rPr>
                <w:noProof/>
                <w:webHidden/>
              </w:rPr>
            </w:r>
            <w:r w:rsidR="00D23B19">
              <w:rPr>
                <w:noProof/>
                <w:webHidden/>
              </w:rPr>
              <w:fldChar w:fldCharType="separate"/>
            </w:r>
            <w:r w:rsidR="00D23B19">
              <w:rPr>
                <w:noProof/>
                <w:webHidden/>
              </w:rPr>
              <w:t>3</w:t>
            </w:r>
            <w:r w:rsidR="00D23B19">
              <w:rPr>
                <w:noProof/>
                <w:webHidden/>
              </w:rPr>
              <w:fldChar w:fldCharType="end"/>
            </w:r>
          </w:hyperlink>
        </w:p>
        <w:p w14:paraId="5A26E903" w14:textId="77777777"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14:paraId="21C5F1C8" w14:textId="77777777"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41D94964" w14:textId="77777777" w:rsidR="0083683C" w:rsidRPr="005924ED" w:rsidRDefault="00DD1EF8">
      <w:pPr>
        <w:pStyle w:val="10"/>
      </w:pPr>
      <w:bookmarkStart w:id="0" w:name="_Toc431339198"/>
      <w:r>
        <w:rPr>
          <w:rFonts w:hint="eastAsia"/>
          <w:lang w:val="ko-KR"/>
        </w:rPr>
        <w:lastRenderedPageBreak/>
        <w:t xml:space="preserve">배경 </w:t>
      </w:r>
      <w:r>
        <w:rPr>
          <w:lang w:val="ko-KR"/>
        </w:rPr>
        <w:t>(</w:t>
      </w:r>
      <w:proofErr w:type="spellStart"/>
      <w:r>
        <w:rPr>
          <w:lang w:val="ko-KR"/>
        </w:rPr>
        <w:t>Background</w:t>
      </w:r>
      <w:proofErr w:type="spellEnd"/>
      <w:r>
        <w:rPr>
          <w:lang w:val="ko-KR"/>
        </w:rPr>
        <w:t>)</w:t>
      </w:r>
      <w:bookmarkEnd w:id="0"/>
    </w:p>
    <w:p w14:paraId="47E162F6" w14:textId="22BB3B0E" w:rsidR="0083683C" w:rsidRPr="00802A48" w:rsidRDefault="00802A48" w:rsidP="000D7ADD">
      <w:pPr>
        <w:spacing w:line="240" w:lineRule="auto"/>
        <w:rPr>
          <w:szCs w:val="32"/>
        </w:rPr>
      </w:pPr>
      <w:r>
        <w:rPr>
          <w:rFonts w:hint="eastAsia"/>
          <w:szCs w:val="32"/>
        </w:rPr>
        <w:t>동영상을 시청하기 위한 미디어 플레이어 개발</w:t>
      </w:r>
    </w:p>
    <w:p w14:paraId="2C9E44D8" w14:textId="77777777" w:rsidR="0083683C" w:rsidRPr="005924ED" w:rsidRDefault="002A6C10">
      <w:pPr>
        <w:pStyle w:val="10"/>
      </w:pPr>
      <w:bookmarkStart w:id="1" w:name="_Toc431339199"/>
      <w:r>
        <w:rPr>
          <w:rFonts w:hint="eastAsia"/>
          <w:lang w:val="ko-KR"/>
        </w:rPr>
        <w:t>목적</w:t>
      </w:r>
      <w:r w:rsidRPr="00802A48">
        <w:rPr>
          <w:rFonts w:hint="eastAsia"/>
        </w:rPr>
        <w:t>/</w:t>
      </w:r>
      <w:r>
        <w:rPr>
          <w:rFonts w:hint="eastAsia"/>
          <w:lang w:val="ko-KR"/>
        </w:rPr>
        <w:t>목표</w:t>
      </w:r>
      <w:r w:rsidRPr="00802A48">
        <w:rPr>
          <w:rFonts w:hint="eastAsia"/>
        </w:rPr>
        <w:t xml:space="preserve"> </w:t>
      </w:r>
      <w:r w:rsidRPr="00802A48">
        <w:t>(Objectives)</w:t>
      </w:r>
      <w:bookmarkEnd w:id="1"/>
    </w:p>
    <w:p w14:paraId="7D0AFFA2" w14:textId="77777777" w:rsidR="00802A48" w:rsidRPr="00802A48" w:rsidRDefault="00802A48" w:rsidP="00571107">
      <w:pPr>
        <w:spacing w:after="120" w:line="240" w:lineRule="auto"/>
      </w:pPr>
      <w:r w:rsidRPr="00802A48">
        <w:t xml:space="preserve">기존 미디어 플레이어에서 불편한 부분 등을 개선하여 </w:t>
      </w:r>
    </w:p>
    <w:p w14:paraId="4EC3E544" w14:textId="354AF04E" w:rsidR="0083683C" w:rsidRPr="00802A48" w:rsidRDefault="00802A48" w:rsidP="00571107">
      <w:pPr>
        <w:spacing w:after="120" w:line="240" w:lineRule="auto"/>
      </w:pPr>
      <w:r w:rsidRPr="00802A48">
        <w:t>더 편리하게 영상을 볼 수 있도록 한다.</w:t>
      </w:r>
    </w:p>
    <w:p w14:paraId="5246C542" w14:textId="2E30B265" w:rsidR="00802A48" w:rsidRPr="00802A48" w:rsidRDefault="002A6C10" w:rsidP="00802A48">
      <w:pPr>
        <w:pStyle w:val="10"/>
      </w:pPr>
      <w:bookmarkStart w:id="2" w:name="_Toc431339200"/>
      <w:r>
        <w:rPr>
          <w:lang w:val="ko-KR"/>
        </w:rPr>
        <w:t>범위</w:t>
      </w:r>
      <w:r w:rsidRPr="00802A48">
        <w:t xml:space="preserve"> (Scope)</w:t>
      </w:r>
      <w:bookmarkEnd w:id="2"/>
    </w:p>
    <w:p w14:paraId="000A5557" w14:textId="6532B3C9" w:rsidR="00802A48" w:rsidRPr="00020B35" w:rsidRDefault="00020B35" w:rsidP="00802A48">
      <w:pPr>
        <w:pStyle w:val="afb"/>
        <w:widowControl w:val="0"/>
        <w:numPr>
          <w:ilvl w:val="0"/>
          <w:numId w:val="15"/>
        </w:numPr>
        <w:wordWrap w:val="0"/>
        <w:autoSpaceDE w:val="0"/>
        <w:autoSpaceDN w:val="0"/>
        <w:spacing w:after="0" w:line="240" w:lineRule="auto"/>
        <w:ind w:leftChars="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280374" wp14:editId="2150AC2A">
                <wp:simplePos x="0" y="0"/>
                <wp:positionH relativeFrom="column">
                  <wp:posOffset>3255188</wp:posOffset>
                </wp:positionH>
                <wp:positionV relativeFrom="paragraph">
                  <wp:posOffset>185243</wp:posOffset>
                </wp:positionV>
                <wp:extent cx="526695" cy="306832"/>
                <wp:effectExtent l="0" t="0" r="2603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5" cy="30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C24A1" w14:textId="087B3AF2" w:rsidR="00020B35" w:rsidRDefault="00020B35">
                            <w:r>
                              <w:t>35.7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0374" id="Text Box 7" o:spid="_x0000_s1028" type="#_x0000_t202" style="position:absolute;left:0;text-align:left;margin-left:256.3pt;margin-top:14.6pt;width:41.45pt;height:24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" fillcolor="white [3201]" strokeweight=".5pt">
                <v:textbox>
                  <w:txbxContent>
                    <w:p w14:paraId="607C24A1" w14:textId="087B3AF2" w:rsidR="00020B35" w:rsidRDefault="00020B35">
                      <w:r>
                        <w:t>35.7</w:t>
                      </w:r>
                    </w:p>
                  </w:txbxContent>
                </v:textbox>
              </v:shape>
            </w:pict>
          </mc:Fallback>
        </mc:AlternateContent>
      </w:r>
      <w:r w:rsidR="00802A48" w:rsidRPr="00020B35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재생기능</w:t>
      </w:r>
    </w:p>
    <w:p w14:paraId="27788E59" w14:textId="4C05BD03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영상재생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기능</w:t>
      </w:r>
    </w:p>
    <w:p w14:paraId="56F9B876" w14:textId="483341F6" w:rsidR="00802A48" w:rsidRPr="00020B35" w:rsidRDefault="00020B35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1FBBCF" wp14:editId="2EE98E4B">
                <wp:simplePos x="0" y="0"/>
                <wp:positionH relativeFrom="column">
                  <wp:posOffset>2335072</wp:posOffset>
                </wp:positionH>
                <wp:positionV relativeFrom="paragraph">
                  <wp:posOffset>6375</wp:posOffset>
                </wp:positionV>
                <wp:extent cx="905561" cy="379781"/>
                <wp:effectExtent l="38100" t="0" r="27940" b="5842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561" cy="37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2B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83.85pt;margin-top:.5pt;width:71.3pt;height:29.9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" strokecolor="#f24f4f [3204]" strokeweight=".5pt">
                <v:stroke endarrow="block" joinstyle="miter"/>
              </v:shape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화면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클릭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시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시간대로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넘어가는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기능</w:t>
      </w:r>
    </w:p>
    <w:p w14:paraId="5D220A65" w14:textId="327744B5" w:rsidR="00020B35" w:rsidRPr="00802A48" w:rsidRDefault="00020B35" w:rsidP="00020B35">
      <w:pPr>
        <w:widowControl w:val="0"/>
        <w:wordWrap w:val="0"/>
        <w:autoSpaceDE w:val="0"/>
        <w:autoSpaceDN w:val="0"/>
        <w:spacing w:after="0" w:line="240" w:lineRule="auto"/>
        <w:ind w:left="160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93B430" wp14:editId="51048E37">
                <wp:simplePos x="0" y="0"/>
                <wp:positionH relativeFrom="column">
                  <wp:posOffset>1824685</wp:posOffset>
                </wp:positionH>
                <wp:positionV relativeFrom="paragraph">
                  <wp:posOffset>40005</wp:posOffset>
                </wp:positionV>
                <wp:extent cx="497434" cy="285293"/>
                <wp:effectExtent l="0" t="0" r="1714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1F16A" w14:textId="64CC64D2" w:rsidR="00020B35" w:rsidRDefault="00020B35">
                            <w:r>
                              <w:rPr>
                                <w:rFonts w:hint="eastAsia"/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3B430" id="Text Box 8" o:spid="_x0000_s1029" type="#_x0000_t202" style="position:absolute;left:0;text-align:left;margin-left:143.7pt;margin-top:3.15pt;width:39.15pt;height:22.4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" fillcolor="white [3201]" strokeweight=".5pt">
                <v:textbox>
                  <w:txbxContent>
                    <w:p w14:paraId="4331F16A" w14:textId="64CC64D2" w:rsidR="00020B35" w:rsidRDefault="00020B35">
                      <w:r>
                        <w:rPr>
                          <w:rFonts w:hint="eastAsia"/>
                        </w:rPr>
                        <w:t>클릭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453144" wp14:editId="36D0ABF2">
                <wp:simplePos x="0" y="0"/>
                <wp:positionH relativeFrom="column">
                  <wp:posOffset>1009498</wp:posOffset>
                </wp:positionH>
                <wp:positionV relativeFrom="paragraph">
                  <wp:posOffset>3885</wp:posOffset>
                </wp:positionV>
                <wp:extent cx="2216480" cy="285293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48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C7F44" w14:textId="0A5952E0" w:rsidR="00020B35" w:rsidRDefault="00020B35">
                            <w:r>
                              <w:t>0                                       60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3144" id="Text Box 5" o:spid="_x0000_s1030" type="#_x0000_t202" style="position:absolute;left:0;text-align:left;margin-left:79.5pt;margin-top:.3pt;width:174.55pt;height:22.4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" filled="f" stroked="f" strokeweight=".5pt">
                <v:textbox>
                  <w:txbxContent>
                    <w:p w14:paraId="330C7F44" w14:textId="0A5952E0" w:rsidR="00020B35" w:rsidRDefault="00020B35">
                      <w:pPr>
                        <w:rPr>
                          <w:rFonts w:hint="eastAsia"/>
                        </w:rPr>
                      </w:pPr>
                      <w:r>
                        <w:t>0                                       60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inline distT="0" distB="0" distL="0" distR="0" wp14:anchorId="7AA21493" wp14:editId="7E614631">
                <wp:extent cx="2209190" cy="815872"/>
                <wp:effectExtent l="0" t="0" r="19685" b="22860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815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C18F3" w14:textId="234EC69C" w:rsidR="00020B35" w:rsidRDefault="00020B35" w:rsidP="00020B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21493" id="직사각형 4" o:spid="_x0000_s1031" style="width:173.95pt;height: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" fillcolor="white [3212]" strokecolor="black [3213]" strokeweight="1pt">
                <v:textbox>
                  <w:txbxContent>
                    <w:p w14:paraId="05EC18F3" w14:textId="234EC69C" w:rsidR="00020B35" w:rsidRDefault="00020B35" w:rsidP="00020B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화면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5265CF6" w14:textId="282B3D33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건너뛰기</w:t>
      </w:r>
      <w:r w:rsidRPr="00802A48">
        <w:rPr>
          <w:rFonts w:ascii="함초롬바탕" w:eastAsia="함초롬바탕" w:hAnsi="함초롬바탕" w:cs="함초롬바탕" w:hint="eastAsia"/>
          <w:color w:val="000000"/>
        </w:rPr>
        <w:t>-</w:t>
      </w:r>
      <w:r w:rsidRPr="00802A48">
        <w:rPr>
          <w:rFonts w:ascii="굴림" w:eastAsia="함초롬바탕" w:hAnsi="굴림" w:cs="굴림"/>
          <w:color w:val="000000"/>
        </w:rPr>
        <w:t>건너뛰기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시간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조정</w:t>
      </w:r>
      <w:r w:rsidRPr="00802A48">
        <w:rPr>
          <w:rFonts w:ascii="함초롬바탕" w:eastAsia="함초롬바탕" w:hAnsi="함초롬바탕" w:cs="함초롬바탕" w:hint="eastAsia"/>
          <w:color w:val="000000"/>
        </w:rPr>
        <w:t>-</w:t>
      </w:r>
      <w:r w:rsidRPr="00802A48">
        <w:rPr>
          <w:rFonts w:ascii="굴림" w:eastAsia="함초롬바탕" w:hAnsi="굴림" w:cs="굴림"/>
          <w:color w:val="000000"/>
        </w:rPr>
        <w:t>건너뛰기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꾹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누르면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빨리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넘어</w:t>
      </w:r>
      <w:r w:rsidR="00020B35" w:rsidRPr="00020B35">
        <w:rPr>
          <w:rFonts w:ascii="굴림" w:eastAsia="함초롬바탕" w:hAnsi="굴림" w:cs="굴림" w:hint="eastAsia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감</w:t>
      </w:r>
    </w:p>
    <w:p w14:paraId="1CA66D75" w14:textId="5477408D" w:rsidR="00802A48" w:rsidRPr="00020B35" w:rsidRDefault="00020B35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E8DD05" wp14:editId="74CEB97D">
                <wp:simplePos x="0" y="0"/>
                <wp:positionH relativeFrom="column">
                  <wp:posOffset>2421255</wp:posOffset>
                </wp:positionH>
                <wp:positionV relativeFrom="paragraph">
                  <wp:posOffset>98730</wp:posOffset>
                </wp:positionV>
                <wp:extent cx="1887322" cy="299923"/>
                <wp:effectExtent l="0" t="0" r="17780" b="241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2" cy="299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910B" w14:textId="78A72A8D" w:rsidR="00020B35" w:rsidRDefault="00020B35" w:rsidP="00020B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시간</w:t>
                            </w:r>
                            <w:r w:rsidR="009F25C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입력 </w:t>
                            </w:r>
                            <w:r>
                              <w:t>: 00:45:00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DD05" id="직사각형 9" o:spid="_x0000_s1032" style="position:absolute;left:0;text-align:left;margin-left:190.65pt;margin-top:7.75pt;width:148.6pt;height:23.6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" fillcolor="white [3212]" strokecolor="black [3213]" strokeweight="1pt">
                <v:textbox>
                  <w:txbxContent>
                    <w:p w14:paraId="7DBC910B" w14:textId="78A72A8D" w:rsidR="00020B35" w:rsidRDefault="00020B35" w:rsidP="00020B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시간</w:t>
                      </w:r>
                      <w:r w:rsidR="009F25CC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입력 </w:t>
                      </w:r>
                      <w:r>
                        <w:t>:</w:t>
                      </w:r>
                      <w:proofErr w:type="gramEnd"/>
                      <w:r>
                        <w:t xml:space="preserve"> 00:45:00</w:t>
                      </w:r>
                    </w:p>
                  </w:txbxContent>
                </v:textbox>
              </v:rect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시간입력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후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건너뛰기</w:t>
      </w:r>
    </w:p>
    <w:p w14:paraId="475E632F" w14:textId="123348A9" w:rsidR="00020B35" w:rsidRPr="00802A48" w:rsidRDefault="00020B35" w:rsidP="00020B35">
      <w:pPr>
        <w:widowControl w:val="0"/>
        <w:wordWrap w:val="0"/>
        <w:autoSpaceDE w:val="0"/>
        <w:autoSpaceDN w:val="0"/>
        <w:spacing w:after="0" w:line="240" w:lineRule="auto"/>
        <w:ind w:left="160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color w:val="000000"/>
        </w:rPr>
        <w:t>단축키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입력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/>
          <w:color w:val="000000"/>
        </w:rPr>
        <w:t xml:space="preserve">-&gt; </w:t>
      </w:r>
    </w:p>
    <w:p w14:paraId="234AE4E4" w14:textId="511CBBE1" w:rsidR="00802A48" w:rsidRPr="00AB1070" w:rsidRDefault="00AB1070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163C3" wp14:editId="39AEDBA2">
                <wp:simplePos x="0" y="0"/>
                <wp:positionH relativeFrom="column">
                  <wp:posOffset>3507105</wp:posOffset>
                </wp:positionH>
                <wp:positionV relativeFrom="paragraph">
                  <wp:posOffset>33020</wp:posOffset>
                </wp:positionV>
                <wp:extent cx="1731010" cy="702310"/>
                <wp:effectExtent l="0" t="0" r="21590" b="21590"/>
                <wp:wrapSquare wrapText="bothSides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702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EBB8" w14:textId="77777777" w:rsidR="00AB1070" w:rsidRDefault="00AB1070" w:rsidP="00AB10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163C3" id="직사각형 21" o:spid="_x0000_s1033" style="position:absolute;left:0;text-align:left;margin-left:276.15pt;margin-top:2.6pt;width:136.3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" fillcolor="white [3212]" strokecolor="black [3213]" strokeweight="1pt">
                <v:textbox>
                  <w:txbxContent>
                    <w:p w14:paraId="6D65EBB8" w14:textId="77777777" w:rsidR="00AB1070" w:rsidRDefault="00AB1070" w:rsidP="00AB10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화면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반복재생</w:t>
      </w:r>
    </w:p>
    <w:p w14:paraId="688612FD" w14:textId="50D33172" w:rsidR="00AB1070" w:rsidRPr="00802A48" w:rsidRDefault="00AB1070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color w:val="000000"/>
        </w:rPr>
        <w:t>화면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아래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시간별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화면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띄우기</w:t>
      </w:r>
    </w:p>
    <w:p w14:paraId="0B3BC125" w14:textId="6EE21161" w:rsidR="00802A48" w:rsidRPr="00802A48" w:rsidRDefault="00AB1070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86EBA" wp14:editId="042CACFF">
                <wp:simplePos x="0" y="0"/>
                <wp:positionH relativeFrom="column">
                  <wp:posOffset>4444374</wp:posOffset>
                </wp:positionH>
                <wp:positionV relativeFrom="paragraph">
                  <wp:posOffset>108585</wp:posOffset>
                </wp:positionV>
                <wp:extent cx="272955" cy="163773"/>
                <wp:effectExtent l="0" t="0" r="13335" b="2730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4B5AB" id="직사각형 24" o:spid="_x0000_s1026" style="position:absolute;left:0;text-align:left;margin-left:349.95pt;margin-top:8.55pt;width:21.5pt;height:1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" fillcolor="white [3212]" strokecolor="black [3213]" strokeweight="1pt"/>
            </w:pict>
          </mc:Fallback>
        </mc:AlternateContent>
      </w: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175F9" wp14:editId="40F56FA1">
                <wp:simplePos x="0" y="0"/>
                <wp:positionH relativeFrom="column">
                  <wp:posOffset>4022090</wp:posOffset>
                </wp:positionH>
                <wp:positionV relativeFrom="paragraph">
                  <wp:posOffset>108585</wp:posOffset>
                </wp:positionV>
                <wp:extent cx="272415" cy="163195"/>
                <wp:effectExtent l="0" t="0" r="13335" b="2730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163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9C124" id="직사각형 23" o:spid="_x0000_s1026" style="position:absolute;left:0;text-align:left;margin-left:316.7pt;margin-top:8.55pt;width:21.45pt;height:1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" fillcolor="white [3212]" strokecolor="black [3213]" strokeweight="1pt"/>
            </w:pict>
          </mc:Fallback>
        </mc:AlternateContent>
      </w: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4FDF0" wp14:editId="22C847C9">
                <wp:simplePos x="0" y="0"/>
                <wp:positionH relativeFrom="column">
                  <wp:posOffset>4867256</wp:posOffset>
                </wp:positionH>
                <wp:positionV relativeFrom="paragraph">
                  <wp:posOffset>108585</wp:posOffset>
                </wp:positionV>
                <wp:extent cx="272955" cy="163773"/>
                <wp:effectExtent l="0" t="0" r="13335" b="2730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B4B2D" id="직사각형 25" o:spid="_x0000_s1026" style="position:absolute;left:0;text-align:left;margin-left:383.25pt;margin-top:8.55pt;width:21.5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" fillcolor="white [3212]" strokecolor="black [3213]" strokeweight="1pt"/>
            </w:pict>
          </mc:Fallback>
        </mc:AlternateContent>
      </w:r>
      <w:r>
        <w:rPr>
          <w:rFonts w:ascii="굴림" w:eastAsia="함초롬바탕" w:hAnsi="굴림" w:cs="굴림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C2C14F" wp14:editId="7876AAC1">
                <wp:simplePos x="0" y="0"/>
                <wp:positionH relativeFrom="column">
                  <wp:posOffset>3562066</wp:posOffset>
                </wp:positionH>
                <wp:positionV relativeFrom="paragraph">
                  <wp:posOffset>108879</wp:posOffset>
                </wp:positionV>
                <wp:extent cx="272955" cy="163773"/>
                <wp:effectExtent l="0" t="0" r="13335" b="2730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2D31" id="직사각형 22" o:spid="_x0000_s1026" style="position:absolute;left:0;text-align:left;margin-left:280.5pt;margin-top:8.55pt;width:21.5pt;height:12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" fillcolor="white [3212]" strokecolor="black [3213]" strokeweight="1pt"/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북마크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기능</w:t>
      </w:r>
    </w:p>
    <w:p w14:paraId="1770CCB5" w14:textId="6C0BA952" w:rsidR="00020B35" w:rsidRPr="00571107" w:rsidRDefault="00802A48" w:rsidP="00020B35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구간반복</w:t>
      </w:r>
    </w:p>
    <w:p w14:paraId="5CF4AF45" w14:textId="6D45EF62" w:rsidR="00802A48" w:rsidRPr="00802A48" w:rsidRDefault="00571107" w:rsidP="00571107">
      <w:pPr>
        <w:widowControl w:val="0"/>
        <w:wordWrap w:val="0"/>
        <w:autoSpaceDE w:val="0"/>
        <w:autoSpaceDN w:val="0"/>
        <w:spacing w:after="0" w:line="240" w:lineRule="auto"/>
        <w:ind w:left="1600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color w:val="000000"/>
        </w:rPr>
        <w:t xml:space="preserve">Ctrl + </w:t>
      </w:r>
      <w:r>
        <w:rPr>
          <w:rFonts w:ascii="굴림" w:eastAsia="함초롬바탕" w:hAnsi="굴림" w:cs="굴림" w:hint="eastAsia"/>
          <w:color w:val="000000"/>
        </w:rPr>
        <w:t>숫자를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이용하여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구간을</w:t>
      </w:r>
      <w:r>
        <w:rPr>
          <w:rFonts w:ascii="굴림" w:eastAsia="함초롬바탕" w:hAnsi="굴림" w:cs="굴림" w:hint="eastAsia"/>
          <w:color w:val="000000"/>
        </w:rPr>
        <w:t xml:space="preserve"> </w:t>
      </w:r>
      <w:r>
        <w:rPr>
          <w:rFonts w:ascii="굴림" w:eastAsia="함초롬바탕" w:hAnsi="굴림" w:cs="굴림" w:hint="eastAsia"/>
          <w:color w:val="000000"/>
        </w:rPr>
        <w:t>설정한다</w:t>
      </w:r>
      <w:r>
        <w:rPr>
          <w:rFonts w:ascii="굴림" w:eastAsia="함초롬바탕" w:hAnsi="굴림" w:cs="굴림" w:hint="eastAsia"/>
          <w:color w:val="000000"/>
        </w:rPr>
        <w:t>.</w:t>
      </w:r>
    </w:p>
    <w:p w14:paraId="31F4D571" w14:textId="0109FA3F" w:rsidR="00802A48" w:rsidRPr="00802A48" w:rsidRDefault="00571107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AAB7102" wp14:editId="7B81ABEA">
                <wp:simplePos x="0" y="0"/>
                <wp:positionH relativeFrom="column">
                  <wp:posOffset>3518585</wp:posOffset>
                </wp:positionH>
                <wp:positionV relativeFrom="paragraph">
                  <wp:posOffset>217119</wp:posOffset>
                </wp:positionV>
                <wp:extent cx="1389888" cy="1799539"/>
                <wp:effectExtent l="0" t="0" r="20320" b="1079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8" cy="1799539"/>
                          <a:chOff x="0" y="0"/>
                          <a:chExt cx="1389888" cy="1799539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89888" cy="1799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5072B1" w14:textId="6A6D73A8" w:rsidR="00571107" w:rsidRDefault="00571107">
                              <w:r>
                                <w:rPr>
                                  <w:rFonts w:hint="eastAsia"/>
                                </w:rPr>
                                <w:t>영상 목록</w:t>
                              </w:r>
                            </w:p>
                            <w:p w14:paraId="03FAD1FF" w14:textId="77777777" w:rsidR="00571107" w:rsidRDefault="0057110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65837" y="270662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716890" y="270662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65837" y="753465"/>
                            <a:ext cx="592455" cy="416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716890" y="753465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65837" y="1272845"/>
                            <a:ext cx="592455" cy="416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716890" y="1272845"/>
                            <a:ext cx="592531" cy="4169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B7102" id="그룹 18" o:spid="_x0000_s1034" style="position:absolute;left:0;text-align:left;margin-left:277.05pt;margin-top:17.1pt;width:109.45pt;height:141.7pt;z-index:251651072;mso-position-horizontal-relative:text;mso-position-vertical-relative:text;mso-width-relative:margin;mso-height-relative:margin" coordsize="13898,1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">
                <v:shape id="Text Box 10" o:spid="_x0000_s1035" type="#_x0000_t202" style="position:absolute;width:13898;height:1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D5072B1" w14:textId="6A6D73A8" w:rsidR="00571107" w:rsidRDefault="00571107">
                        <w:r>
                          <w:rPr>
                            <w:rFonts w:hint="eastAsia"/>
                          </w:rPr>
                          <w:t>영상 목록</w:t>
                        </w:r>
                      </w:p>
                      <w:p w14:paraId="03FAD1FF" w14:textId="77777777" w:rsidR="00571107" w:rsidRDefault="0057110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직사각형 11" o:spid="_x0000_s1036" style="position:absolute;left:658;top:2706;width:5925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<v:rect id="직사각형 12" o:spid="_x0000_s1037" style="position:absolute;left:7168;top:2706;width:592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<v:rect id="직사각형 13" o:spid="_x0000_s1038" style="position:absolute;left:658;top:7534;width:592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/>
                <v:rect id="직사각형 14" o:spid="_x0000_s1039" style="position:absolute;left:7168;top:7534;width:592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v:rect id="직사각형 15" o:spid="_x0000_s1040" style="position:absolute;left:658;top:12728;width:5924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/>
                <v:rect id="직사각형 16" o:spid="_x0000_s1041" style="position:absolute;left:7168;top:12728;width:5926;height: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 w:rsidR="00802A48" w:rsidRPr="00802A48">
        <w:rPr>
          <w:rFonts w:ascii="굴림" w:eastAsia="함초롬바탕" w:hAnsi="굴림" w:cs="굴림"/>
          <w:color w:val="000000"/>
        </w:rPr>
        <w:t>연속재생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  <w:r w:rsidR="00802A48" w:rsidRPr="00802A48">
        <w:rPr>
          <w:rFonts w:ascii="굴림" w:eastAsia="함초롬바탕" w:hAnsi="굴림" w:cs="굴림"/>
          <w:color w:val="000000"/>
        </w:rPr>
        <w:t>기능</w:t>
      </w:r>
    </w:p>
    <w:p w14:paraId="18AD0EB2" w14:textId="42C5D166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플레이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리스트</w:t>
      </w:r>
    </w:p>
    <w:p w14:paraId="42197072" w14:textId="6967C2BD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이어보기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기능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/>
          <w:color w:val="000000"/>
        </w:rPr>
        <w:t>(</w:t>
      </w:r>
      <w:r w:rsidR="00571107">
        <w:rPr>
          <w:rFonts w:ascii="굴림" w:eastAsia="함초롬바탕" w:hAnsi="굴림" w:cs="굴림" w:hint="eastAsia"/>
          <w:color w:val="000000"/>
        </w:rPr>
        <w:t>전에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시청하던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부분부터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시작</w:t>
      </w:r>
      <w:r w:rsidR="00571107">
        <w:rPr>
          <w:rFonts w:ascii="굴림" w:eastAsia="함초롬바탕" w:hAnsi="굴림" w:cs="굴림" w:hint="eastAsia"/>
          <w:color w:val="000000"/>
        </w:rPr>
        <w:t>)</w:t>
      </w:r>
    </w:p>
    <w:p w14:paraId="7A417D42" w14:textId="45E51957" w:rsidR="00802A48" w:rsidRPr="00020B35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사운드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조절</w:t>
      </w:r>
    </w:p>
    <w:p w14:paraId="23FF7373" w14:textId="631145DB" w:rsidR="00802A48" w:rsidRPr="00802A48" w:rsidRDefault="00802A48" w:rsidP="00802A48">
      <w:pPr>
        <w:widowControl w:val="0"/>
        <w:numPr>
          <w:ilvl w:val="0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검색기능</w:t>
      </w:r>
    </w:p>
    <w:p w14:paraId="19FCDAE5" w14:textId="3771E88D" w:rsidR="00802A48" w:rsidRPr="00802A48" w:rsidRDefault="00571107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>
        <w:rPr>
          <w:rFonts w:ascii="굴림" w:eastAsia="함초롬바탕" w:hAnsi="굴림" w:cs="굴림" w:hint="eastAsia"/>
          <w:color w:val="000000"/>
        </w:rPr>
        <w:t>목록</w:t>
      </w:r>
      <w:r w:rsidR="00802A48" w:rsidRPr="00802A48">
        <w:rPr>
          <w:rFonts w:ascii="굴림" w:eastAsia="함초롬바탕" w:hAnsi="굴림" w:cs="굴림"/>
          <w:color w:val="000000"/>
        </w:rPr>
        <w:t xml:space="preserve"> </w:t>
      </w:r>
    </w:p>
    <w:p w14:paraId="14664E0C" w14:textId="286752CA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보던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영상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위에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띄우기</w:t>
      </w:r>
    </w:p>
    <w:p w14:paraId="33CCE772" w14:textId="5E988710" w:rsidR="00802A48" w:rsidRPr="00802A48" w:rsidRDefault="00802A48" w:rsidP="00802A48">
      <w:pPr>
        <w:widowControl w:val="0"/>
        <w:numPr>
          <w:ilvl w:val="2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영상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썸네일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띄우기</w:t>
      </w:r>
      <w:r w:rsidR="00AB1070">
        <w:rPr>
          <w:rFonts w:ascii="굴림" w:eastAsia="함초롬바탕" w:hAnsi="굴림" w:cs="굴림" w:hint="eastAsia"/>
          <w:color w:val="000000"/>
        </w:rPr>
        <w:t>(</w:t>
      </w:r>
      <w:r w:rsidR="00AB1070">
        <w:rPr>
          <w:rFonts w:ascii="굴림" w:eastAsia="함초롬바탕" w:hAnsi="굴림" w:cs="굴림" w:hint="eastAsia"/>
          <w:color w:val="000000"/>
        </w:rPr>
        <w:t>사용자</w:t>
      </w:r>
      <w:r w:rsidR="00AB1070">
        <w:rPr>
          <w:rFonts w:ascii="굴림" w:eastAsia="함초롬바탕" w:hAnsi="굴림" w:cs="굴림" w:hint="eastAsia"/>
          <w:color w:val="000000"/>
        </w:rPr>
        <w:t xml:space="preserve"> </w:t>
      </w:r>
      <w:r w:rsidR="00AB1070">
        <w:rPr>
          <w:rFonts w:ascii="굴림" w:eastAsia="함초롬바탕" w:hAnsi="굴림" w:cs="굴림" w:hint="eastAsia"/>
          <w:color w:val="000000"/>
        </w:rPr>
        <w:t>지정</w:t>
      </w:r>
      <w:r w:rsidR="00AB1070">
        <w:rPr>
          <w:rFonts w:ascii="굴림" w:eastAsia="함초롬바탕" w:hAnsi="굴림" w:cs="굴림" w:hint="eastAsia"/>
          <w:color w:val="000000"/>
        </w:rPr>
        <w:t xml:space="preserve"> </w:t>
      </w:r>
      <w:r w:rsidR="00AB1070">
        <w:rPr>
          <w:rFonts w:ascii="굴림" w:eastAsia="함초롬바탕" w:hAnsi="굴림" w:cs="굴림" w:hint="eastAsia"/>
          <w:color w:val="000000"/>
        </w:rPr>
        <w:t>가능</w:t>
      </w:r>
      <w:r w:rsidR="00AB1070">
        <w:rPr>
          <w:rFonts w:ascii="굴림" w:eastAsia="함초롬바탕" w:hAnsi="굴림" w:cs="굴림"/>
          <w:color w:val="000000"/>
        </w:rPr>
        <w:t>)</w:t>
      </w:r>
    </w:p>
    <w:p w14:paraId="5B5DE09C" w14:textId="3DDB1A66" w:rsidR="00802A48" w:rsidRPr="00020B35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평점</w:t>
      </w:r>
      <w:r w:rsidRPr="00802A48">
        <w:rPr>
          <w:rFonts w:ascii="함초롬바탕" w:eastAsia="함초롬바탕" w:hAnsi="함초롬바탕" w:cs="함초롬바탕" w:hint="eastAsia"/>
          <w:color w:val="000000"/>
        </w:rPr>
        <w:t xml:space="preserve">, </w:t>
      </w:r>
      <w:r w:rsidRPr="00802A48">
        <w:rPr>
          <w:rFonts w:ascii="굴림" w:eastAsia="함초롬바탕" w:hAnsi="굴림" w:cs="굴림"/>
          <w:color w:val="000000"/>
        </w:rPr>
        <w:t>날짜</w:t>
      </w:r>
      <w:r w:rsidRPr="00802A48">
        <w:rPr>
          <w:rFonts w:ascii="함초롬바탕" w:eastAsia="함초롬바탕" w:hAnsi="함초롬바탕" w:cs="함초롬바탕" w:hint="eastAsia"/>
          <w:color w:val="000000"/>
        </w:rPr>
        <w:t xml:space="preserve">, </w:t>
      </w:r>
      <w:r w:rsidRPr="00802A48">
        <w:rPr>
          <w:rFonts w:ascii="굴림" w:eastAsia="함초롬바탕" w:hAnsi="굴림" w:cs="굴림"/>
          <w:color w:val="000000"/>
        </w:rPr>
        <w:t>이름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등의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검색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</w:p>
    <w:p w14:paraId="2ED4A434" w14:textId="429BDB7B" w:rsidR="00802A48" w:rsidRPr="00802A48" w:rsidRDefault="00802A48" w:rsidP="00802A48">
      <w:pPr>
        <w:widowControl w:val="0"/>
        <w:numPr>
          <w:ilvl w:val="0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기타</w:t>
      </w: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 xml:space="preserve"> </w:t>
      </w:r>
      <w:r w:rsidRPr="00802A48">
        <w:rPr>
          <w:rFonts w:ascii="굴림" w:eastAsia="함초롬바탕" w:hAnsi="굴림" w:cs="굴림"/>
          <w:b/>
          <w:bCs/>
          <w:color w:val="000000"/>
          <w:sz w:val="24"/>
          <w:szCs w:val="24"/>
        </w:rPr>
        <w:t>기능</w:t>
      </w:r>
    </w:p>
    <w:p w14:paraId="2EAC386E" w14:textId="6B29A844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평점기능</w:t>
      </w:r>
      <w:r w:rsidR="00571107">
        <w:rPr>
          <w:rFonts w:ascii="굴림" w:eastAsia="함초롬바탕" w:hAnsi="굴림" w:cs="굴림" w:hint="eastAsia"/>
          <w:color w:val="000000"/>
        </w:rPr>
        <w:t>(</w:t>
      </w:r>
      <w:r w:rsidR="00571107">
        <w:rPr>
          <w:rFonts w:ascii="굴림" w:eastAsia="함초롬바탕" w:hAnsi="굴림" w:cs="굴림" w:hint="eastAsia"/>
          <w:color w:val="000000"/>
        </w:rPr>
        <w:t>평점</w:t>
      </w:r>
      <w:r w:rsidR="00571107">
        <w:rPr>
          <w:rFonts w:ascii="굴림" w:eastAsia="함초롬바탕" w:hAnsi="굴림" w:cs="굴림" w:hint="eastAsia"/>
          <w:color w:val="000000"/>
        </w:rPr>
        <w:t xml:space="preserve"> </w:t>
      </w:r>
      <w:r w:rsidR="00571107">
        <w:rPr>
          <w:rFonts w:ascii="굴림" w:eastAsia="함초롬바탕" w:hAnsi="굴림" w:cs="굴림" w:hint="eastAsia"/>
          <w:color w:val="000000"/>
        </w:rPr>
        <w:t>정렬</w:t>
      </w:r>
      <w:r w:rsidR="00571107">
        <w:rPr>
          <w:rFonts w:ascii="굴림" w:eastAsia="함초롬바탕" w:hAnsi="굴림" w:cs="굴림"/>
          <w:color w:val="000000"/>
        </w:rPr>
        <w:t>)</w:t>
      </w:r>
    </w:p>
    <w:p w14:paraId="1FFDB020" w14:textId="77777777" w:rsidR="00802A48" w:rsidRPr="00802A48" w:rsidRDefault="00802A48" w:rsidP="00802A48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t>메타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데이터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변경</w:t>
      </w:r>
    </w:p>
    <w:p w14:paraId="2F35882E" w14:textId="1CA15066" w:rsidR="000C412F" w:rsidRPr="00D955AE" w:rsidRDefault="00802A48" w:rsidP="000C412F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802A48">
        <w:rPr>
          <w:rFonts w:ascii="굴림" w:eastAsia="함초롬바탕" w:hAnsi="굴림" w:cs="굴림"/>
          <w:color w:val="000000"/>
        </w:rPr>
        <w:lastRenderedPageBreak/>
        <w:t>기능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끄고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켜는</w:t>
      </w:r>
      <w:r w:rsidRPr="00802A48">
        <w:rPr>
          <w:rFonts w:ascii="굴림" w:eastAsia="함초롬바탕" w:hAnsi="굴림" w:cs="굴림"/>
          <w:color w:val="000000"/>
        </w:rPr>
        <w:t xml:space="preserve"> </w:t>
      </w:r>
      <w:r w:rsidRPr="00802A48">
        <w:rPr>
          <w:rFonts w:ascii="굴림" w:eastAsia="함초롬바탕" w:hAnsi="굴림" w:cs="굴림"/>
          <w:color w:val="000000"/>
        </w:rPr>
        <w:t>설정</w:t>
      </w:r>
    </w:p>
    <w:p w14:paraId="73961E83" w14:textId="387A078E" w:rsidR="00D955AE" w:rsidRDefault="00D955AE" w:rsidP="000C412F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D955AE">
        <w:rPr>
          <w:rFonts w:ascii="굴림" w:eastAsia="굴림" w:hAnsi="굴림" w:cs="굴림" w:hint="eastAsia"/>
          <w:color w:val="000000"/>
        </w:rPr>
        <w:t>배경색</w:t>
      </w:r>
      <w:r w:rsidRPr="00D955AE">
        <w:rPr>
          <w:rFonts w:ascii="굴림" w:eastAsia="굴림" w:hAnsi="굴림" w:cs="굴림"/>
          <w:color w:val="000000"/>
        </w:rPr>
        <w:t xml:space="preserve"> 변경(</w:t>
      </w:r>
      <w:proofErr w:type="spellStart"/>
      <w:r w:rsidRPr="00D955AE">
        <w:rPr>
          <w:rFonts w:ascii="굴림" w:eastAsia="굴림" w:hAnsi="굴림" w:cs="굴림"/>
          <w:color w:val="000000"/>
        </w:rPr>
        <w:t>다크모드</w:t>
      </w:r>
      <w:proofErr w:type="spellEnd"/>
      <w:r w:rsidRPr="00D955AE">
        <w:rPr>
          <w:rFonts w:ascii="굴림" w:eastAsia="굴림" w:hAnsi="굴림" w:cs="굴림"/>
          <w:color w:val="000000"/>
        </w:rPr>
        <w:t>, 화이트모드)</w:t>
      </w:r>
    </w:p>
    <w:p w14:paraId="3C80B485" w14:textId="5BD0E90B" w:rsidR="007A7503" w:rsidRDefault="007A7503" w:rsidP="000C412F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7A7503">
        <w:rPr>
          <w:rFonts w:ascii="굴림" w:eastAsia="굴림" w:hAnsi="굴림" w:cs="굴림" w:hint="eastAsia"/>
          <w:color w:val="000000"/>
        </w:rPr>
        <w:t>최근</w:t>
      </w:r>
      <w:r w:rsidRPr="007A7503">
        <w:rPr>
          <w:rFonts w:ascii="굴림" w:eastAsia="굴림" w:hAnsi="굴림" w:cs="굴림"/>
          <w:color w:val="000000"/>
        </w:rPr>
        <w:t xml:space="preserve"> 재생 목록</w:t>
      </w:r>
    </w:p>
    <w:p w14:paraId="78891F23" w14:textId="30AA5F26" w:rsidR="007A7503" w:rsidRPr="00571107" w:rsidRDefault="007A7503" w:rsidP="000C412F">
      <w:pPr>
        <w:widowControl w:val="0"/>
        <w:numPr>
          <w:ilvl w:val="1"/>
          <w:numId w:val="15"/>
        </w:numPr>
        <w:wordWrap w:val="0"/>
        <w:autoSpaceDE w:val="0"/>
        <w:autoSpaceDN w:val="0"/>
        <w:spacing w:after="0" w:line="240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7A7503">
        <w:rPr>
          <w:rFonts w:ascii="굴림" w:eastAsia="굴림" w:hAnsi="굴림" w:cs="굴림" w:hint="eastAsia"/>
          <w:color w:val="000000"/>
        </w:rPr>
        <w:t>화면</w:t>
      </w:r>
      <w:r w:rsidRPr="007A7503">
        <w:rPr>
          <w:rFonts w:ascii="굴림" w:eastAsia="굴림" w:hAnsi="굴림" w:cs="굴림"/>
          <w:color w:val="000000"/>
        </w:rPr>
        <w:t xml:space="preserve"> 위아래로 드래그해서 볼륨 조절</w:t>
      </w:r>
    </w:p>
    <w:p w14:paraId="0D6C2426" w14:textId="77777777" w:rsidR="007A7503" w:rsidRDefault="007A7503" w:rsidP="000C412F">
      <w:pPr>
        <w:pStyle w:val="10"/>
        <w:rPr>
          <w:lang w:val="ko-KR"/>
        </w:rPr>
      </w:pPr>
      <w:bookmarkStart w:id="3" w:name="_Toc431339201"/>
    </w:p>
    <w:p w14:paraId="33B61E16" w14:textId="1310FAA4" w:rsidR="000C412F" w:rsidRPr="00802A48" w:rsidRDefault="000C412F" w:rsidP="000C412F">
      <w:pPr>
        <w:pStyle w:val="10"/>
      </w:pPr>
      <w:r>
        <w:rPr>
          <w:rFonts w:hint="eastAsia"/>
          <w:lang w:val="ko-KR"/>
        </w:rPr>
        <w:t>접근방법</w:t>
      </w:r>
      <w:r w:rsidRPr="00802A48">
        <w:t xml:space="preserve"> (Approach)</w:t>
      </w:r>
      <w:bookmarkEnd w:id="3"/>
    </w:p>
    <w:p w14:paraId="6CACEF82" w14:textId="3B8A5434" w:rsidR="0065737D" w:rsidRDefault="00571107" w:rsidP="008E6287">
      <w:r>
        <w:t>C#</w:t>
      </w:r>
      <w:r>
        <w:rPr>
          <w:rFonts w:hint="eastAsia"/>
        </w:rPr>
        <w:t>을 사용하여 개발</w:t>
      </w:r>
    </w:p>
    <w:p w14:paraId="44CD110D" w14:textId="4FCDCA46" w:rsidR="00571107" w:rsidRPr="00571107" w:rsidRDefault="00571107" w:rsidP="008E6287">
      <w:r>
        <w:rPr>
          <w:rFonts w:hint="eastAsia"/>
        </w:rPr>
        <w:t xml:space="preserve">화면은 </w:t>
      </w:r>
      <w:r w:rsidR="00CA5A4A">
        <w:rPr>
          <w:rFonts w:hint="eastAsia"/>
        </w:rPr>
        <w:t xml:space="preserve">윈도우 </w:t>
      </w:r>
      <w:r>
        <w:rPr>
          <w:rFonts w:hint="eastAsia"/>
        </w:rPr>
        <w:t xml:space="preserve">미디어 </w:t>
      </w:r>
      <w:proofErr w:type="spellStart"/>
      <w:r>
        <w:rPr>
          <w:rFonts w:hint="eastAsia"/>
        </w:rPr>
        <w:t>플레어어</w:t>
      </w:r>
      <w:proofErr w:type="spellEnd"/>
      <w:r>
        <w:rPr>
          <w:rFonts w:hint="eastAsia"/>
        </w:rPr>
        <w:t xml:space="preserve"> 사용</w:t>
      </w:r>
    </w:p>
    <w:p w14:paraId="416D2CF0" w14:textId="77777777" w:rsidR="0065737D" w:rsidRPr="00802A48" w:rsidRDefault="000C412F" w:rsidP="000C412F">
      <w:pPr>
        <w:pStyle w:val="10"/>
      </w:pPr>
      <w:bookmarkStart w:id="4" w:name="_Toc431339202"/>
      <w:r>
        <w:rPr>
          <w:rFonts w:hint="eastAsia"/>
          <w:lang w:val="ko-KR"/>
        </w:rPr>
        <w:t>작업계획일정</w:t>
      </w:r>
      <w:r w:rsidRPr="00802A48">
        <w:t xml:space="preserve"> (Workplan)</w:t>
      </w:r>
      <w:bookmarkStart w:id="5" w:name="_Toc431339203"/>
      <w:bookmarkEnd w:id="4"/>
    </w:p>
    <w:p w14:paraId="1461BD72" w14:textId="389F18E1" w:rsidR="0065737D" w:rsidRPr="00802A48" w:rsidRDefault="00571107" w:rsidP="0065737D">
      <w:r w:rsidRPr="00571107">
        <w:rPr>
          <w:noProof/>
        </w:rPr>
        <w:drawing>
          <wp:inline distT="0" distB="0" distL="0" distR="0" wp14:anchorId="4A8A48D4" wp14:editId="390C82FD">
            <wp:extent cx="5943600" cy="226568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21E" w14:textId="77777777" w:rsidR="000C412F" w:rsidRPr="005924ED" w:rsidRDefault="0065737D" w:rsidP="000C412F">
      <w:pPr>
        <w:pStyle w:val="10"/>
      </w:pPr>
      <w:r w:rsidRPr="00802A48">
        <w:rPr>
          <w:rFonts w:hint="eastAsia"/>
        </w:rPr>
        <w:t xml:space="preserve"> </w:t>
      </w:r>
      <w:r w:rsidR="000C412F">
        <w:rPr>
          <w:rFonts w:hint="eastAsia"/>
          <w:lang w:val="ko-KR"/>
        </w:rPr>
        <w:t>비용</w:t>
      </w:r>
      <w:r w:rsidR="000C412F" w:rsidRPr="00802A48">
        <w:rPr>
          <w:rFonts w:hint="eastAsia"/>
        </w:rPr>
        <w:t xml:space="preserve"> </w:t>
      </w:r>
      <w:r w:rsidR="000C412F" w:rsidRPr="00802A48">
        <w:t xml:space="preserve">/ </w:t>
      </w:r>
      <w:r w:rsidR="000C412F">
        <w:rPr>
          <w:rFonts w:hint="eastAsia"/>
          <w:lang w:val="ko-KR"/>
        </w:rPr>
        <w:t>기대효과</w:t>
      </w:r>
      <w:r w:rsidR="000C412F" w:rsidRPr="00802A48">
        <w:rPr>
          <w:rFonts w:hint="eastAsia"/>
        </w:rPr>
        <w:t xml:space="preserve"> </w:t>
      </w:r>
      <w:r w:rsidR="000C412F">
        <w:rPr>
          <w:rFonts w:hint="eastAsia"/>
          <w:lang w:val="ko-KR"/>
        </w:rPr>
        <w:t>분석</w:t>
      </w:r>
      <w:r w:rsidR="000C412F" w:rsidRPr="00802A48">
        <w:t xml:space="preserve"> (Cost-Benefit Analysis)</w:t>
      </w:r>
      <w:bookmarkEnd w:id="5"/>
    </w:p>
    <w:p w14:paraId="50CC58D2" w14:textId="77777777" w:rsidR="001370F1" w:rsidRPr="001370F1" w:rsidRDefault="001370F1" w:rsidP="001370F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1370F1">
        <w:rPr>
          <w:rFonts w:ascii="굴림" w:eastAsia="함초롬바탕" w:hAnsi="굴림" w:cs="굴림"/>
          <w:color w:val="000000"/>
        </w:rPr>
        <w:t>사용하기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시간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proofErr w:type="spellStart"/>
      <w:r w:rsidRPr="001370F1">
        <w:rPr>
          <w:rFonts w:ascii="굴림" w:eastAsia="함초롬바탕" w:hAnsi="굴림" w:cs="굴림"/>
          <w:color w:val="000000"/>
        </w:rPr>
        <w:t>스킵</w:t>
      </w:r>
      <w:proofErr w:type="spellEnd"/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방법으로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인한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편의성</w:t>
      </w:r>
      <w:r w:rsidRPr="001370F1">
        <w:rPr>
          <w:rFonts w:ascii="함초롬바탕" w:eastAsia="함초롬바탕" w:hAnsi="함초롬바탕" w:cs="함초롬바탕" w:hint="eastAsia"/>
          <w:color w:val="000000"/>
        </w:rPr>
        <w:t xml:space="preserve">, </w:t>
      </w:r>
      <w:r w:rsidRPr="001370F1">
        <w:rPr>
          <w:rFonts w:ascii="굴림" w:eastAsia="함초롬바탕" w:hAnsi="굴림" w:cs="굴림"/>
          <w:color w:val="000000"/>
        </w:rPr>
        <w:t>썸네일을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이용한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편리한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영상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확인</w:t>
      </w:r>
      <w:r w:rsidRPr="001370F1">
        <w:rPr>
          <w:rFonts w:ascii="함초롬바탕" w:eastAsia="함초롬바탕" w:hAnsi="함초롬바탕" w:cs="함초롬바탕" w:hint="eastAsia"/>
          <w:color w:val="000000"/>
        </w:rPr>
        <w:t>,</w:t>
      </w:r>
    </w:p>
    <w:p w14:paraId="3435740D" w14:textId="5A9BDAAF" w:rsidR="001370F1" w:rsidRPr="001370F1" w:rsidRDefault="001370F1" w:rsidP="001370F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굴림" w:eastAsia="굴림" w:hAnsi="굴림" w:cs="굴림"/>
          <w:color w:val="000000"/>
        </w:rPr>
      </w:pPr>
      <w:r w:rsidRPr="001370F1">
        <w:rPr>
          <w:rFonts w:ascii="굴림" w:eastAsia="함초롬바탕" w:hAnsi="굴림" w:cs="굴림"/>
          <w:color w:val="000000"/>
        </w:rPr>
        <w:t>북마크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기능을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이용한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영상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이어보기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기능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등의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여러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가지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편의성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기능을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추가한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편리한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미디어</w:t>
      </w:r>
      <w:r w:rsidRPr="001370F1">
        <w:rPr>
          <w:rFonts w:ascii="굴림" w:eastAsia="함초롬바탕" w:hAnsi="굴림" w:cs="굴림"/>
          <w:color w:val="000000"/>
        </w:rPr>
        <w:t xml:space="preserve"> </w:t>
      </w:r>
      <w:r w:rsidRPr="001370F1">
        <w:rPr>
          <w:rFonts w:ascii="굴림" w:eastAsia="함초롬바탕" w:hAnsi="굴림" w:cs="굴림"/>
          <w:color w:val="000000"/>
        </w:rPr>
        <w:t>플레이어</w:t>
      </w:r>
    </w:p>
    <w:sectPr w:rsidR="001370F1" w:rsidRPr="001370F1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3942" w14:textId="77777777" w:rsidR="00A20363" w:rsidRDefault="00A20363">
      <w:pPr>
        <w:spacing w:after="0" w:line="240" w:lineRule="auto"/>
      </w:pPr>
      <w:r>
        <w:separator/>
      </w:r>
    </w:p>
  </w:endnote>
  <w:endnote w:type="continuationSeparator" w:id="0">
    <w:p w14:paraId="340E9C32" w14:textId="77777777" w:rsidR="00A20363" w:rsidRDefault="00A2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880E" w14:textId="77777777" w:rsidR="00DD1EF8" w:rsidRPr="00DC4D6F" w:rsidRDefault="007A7503">
    <w:pPr>
      <w:pStyle w:val="ad"/>
    </w:pPr>
    <w:sdt>
      <w:sdtPr>
        <w:alias w:val="제목"/>
        <w:tag w:val=""/>
        <w:id w:val="-16470909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EF8" w:rsidRPr="00DC4D6F">
          <w:rPr>
            <w:lang w:val="ko-KR"/>
          </w:rPr>
          <w:t>[사업 계획서 제목]</w:t>
        </w:r>
      </w:sdtContent>
    </w:sdt>
    <w:r w:rsidR="00DD1EF8" w:rsidRPr="00DC4D6F">
      <w:rPr>
        <w:lang w:val="ko-KR"/>
      </w:rPr>
      <w:t xml:space="preserve"> - </w:t>
    </w:r>
    <w:sdt>
      <w:sdtPr>
        <w:alias w:val="날짜"/>
        <w:tag w:val=""/>
        <w:id w:val="-699473681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EndPr/>
      <w:sdtContent>
        <w:r w:rsidR="00DD1EF8" w:rsidRPr="00DC4D6F">
          <w:rPr>
            <w:lang w:val="ko-KR"/>
          </w:rPr>
          <w:t>[날짜 선택]</w:t>
        </w:r>
      </w:sdtContent>
    </w:sdt>
    <w:r w:rsidR="00DD1EF8" w:rsidRPr="00DC4D6F">
      <w:ptab w:relativeTo="margin" w:alignment="right" w:leader="none"/>
    </w:r>
    <w:r w:rsidR="00DD1EF8" w:rsidRPr="00DC4D6F">
      <w:fldChar w:fldCharType="begin"/>
    </w:r>
    <w:r w:rsidR="00DD1EF8" w:rsidRPr="00DC4D6F">
      <w:instrText>PAGE   \* MERGEFORMAT</w:instrText>
    </w:r>
    <w:r w:rsidR="00DD1EF8" w:rsidRPr="00DC4D6F">
      <w:fldChar w:fldCharType="separate"/>
    </w:r>
    <w:r w:rsidR="008E6287" w:rsidRPr="008E6287">
      <w:rPr>
        <w:noProof/>
        <w:lang w:val="ko-KR"/>
      </w:rPr>
      <w:t>2</w:t>
    </w:r>
    <w:r w:rsidR="00DD1EF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50C9" w14:textId="77777777" w:rsidR="00A20363" w:rsidRDefault="00A20363">
      <w:pPr>
        <w:spacing w:after="0" w:line="240" w:lineRule="auto"/>
      </w:pPr>
      <w:r>
        <w:separator/>
      </w:r>
    </w:p>
  </w:footnote>
  <w:footnote w:type="continuationSeparator" w:id="0">
    <w:p w14:paraId="5D7C8F56" w14:textId="77777777" w:rsidR="00A20363" w:rsidRDefault="00A20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4D9"/>
    <w:multiLevelType w:val="multilevel"/>
    <w:tmpl w:val="129C59D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345A"/>
    <w:multiLevelType w:val="hybridMultilevel"/>
    <w:tmpl w:val="487C2110"/>
    <w:lvl w:ilvl="0" w:tplc="E0C0D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ADF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08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3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EE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E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6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A7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C908D2"/>
    <w:multiLevelType w:val="multilevel"/>
    <w:tmpl w:val="174884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32439"/>
    <w:multiLevelType w:val="hybridMultilevel"/>
    <w:tmpl w:val="97EE1218"/>
    <w:lvl w:ilvl="0" w:tplc="8CC28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C6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A6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CD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8E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0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86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27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4D27"/>
    <w:multiLevelType w:val="multilevel"/>
    <w:tmpl w:val="497EC1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3F0E"/>
    <w:multiLevelType w:val="hybridMultilevel"/>
    <w:tmpl w:val="56289056"/>
    <w:lvl w:ilvl="0" w:tplc="98686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47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3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E6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8A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BA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2A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6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7C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B55E73"/>
    <w:multiLevelType w:val="hybridMultilevel"/>
    <w:tmpl w:val="405423F8"/>
    <w:lvl w:ilvl="0" w:tplc="29249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2A7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69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82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E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A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8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A6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D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98A79A1"/>
    <w:multiLevelType w:val="hybridMultilevel"/>
    <w:tmpl w:val="AEBE1C6C"/>
    <w:lvl w:ilvl="0" w:tplc="CAD87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41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4C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AA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8B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2B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4D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D450C"/>
    <w:multiLevelType w:val="hybridMultilevel"/>
    <w:tmpl w:val="32A42888"/>
    <w:lvl w:ilvl="0" w:tplc="5BFC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AD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88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4F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C4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AB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EE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03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0F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F9183A"/>
    <w:multiLevelType w:val="hybridMultilevel"/>
    <w:tmpl w:val="2C2CE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8C10A4"/>
    <w:multiLevelType w:val="hybridMultilevel"/>
    <w:tmpl w:val="0A46744C"/>
    <w:lvl w:ilvl="0" w:tplc="2A126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34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E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24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8D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45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8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27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80795A"/>
    <w:multiLevelType w:val="multilevel"/>
    <w:tmpl w:val="7D940A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b/>
        <w:color w:val="000000"/>
        <w:w w:val="100"/>
        <w:sz w:val="24"/>
      </w:rPr>
    </w:lvl>
    <w:lvl w:ilvl="1">
      <w:start w:val="1"/>
      <w:numFmt w:val="ganada"/>
      <w:suff w:val="space"/>
      <w:lvlText w:val="%2.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2">
      <w:start w:val="1"/>
      <w:numFmt w:val="decimal"/>
      <w:suff w:val="space"/>
      <w:lvlText w:val="%3)"/>
      <w:lvlJc w:val="right"/>
      <w:pPr>
        <w:ind w:left="0" w:firstLine="0"/>
      </w:pPr>
      <w:rPr>
        <w:rFonts w:ascii="함초롬바탕" w:eastAsia="함초롬바탕" w:hAnsi="함초롬바탕" w:cs="함초롬바탕" w:hint="eastAsia"/>
        <w:color w:val="000000"/>
        <w:w w:val="100"/>
        <w:sz w:val="2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13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F8"/>
    <w:rsid w:val="00020B35"/>
    <w:rsid w:val="00034B7F"/>
    <w:rsid w:val="00085D9A"/>
    <w:rsid w:val="00087880"/>
    <w:rsid w:val="000A40DE"/>
    <w:rsid w:val="000B3251"/>
    <w:rsid w:val="000C412F"/>
    <w:rsid w:val="000D7ADD"/>
    <w:rsid w:val="001370F1"/>
    <w:rsid w:val="00152E6B"/>
    <w:rsid w:val="0016048F"/>
    <w:rsid w:val="0018512E"/>
    <w:rsid w:val="00234C8E"/>
    <w:rsid w:val="0024542D"/>
    <w:rsid w:val="00286A03"/>
    <w:rsid w:val="002A6C10"/>
    <w:rsid w:val="002A77EA"/>
    <w:rsid w:val="0030202C"/>
    <w:rsid w:val="00334257"/>
    <w:rsid w:val="003726AB"/>
    <w:rsid w:val="003E3F64"/>
    <w:rsid w:val="003E76BD"/>
    <w:rsid w:val="00454271"/>
    <w:rsid w:val="00472F66"/>
    <w:rsid w:val="004F0880"/>
    <w:rsid w:val="00501AE5"/>
    <w:rsid w:val="005040AA"/>
    <w:rsid w:val="00534EFD"/>
    <w:rsid w:val="00571107"/>
    <w:rsid w:val="005924ED"/>
    <w:rsid w:val="005F2BB9"/>
    <w:rsid w:val="006022C6"/>
    <w:rsid w:val="00604909"/>
    <w:rsid w:val="00607A41"/>
    <w:rsid w:val="0065737D"/>
    <w:rsid w:val="00686284"/>
    <w:rsid w:val="006D3495"/>
    <w:rsid w:val="006F5092"/>
    <w:rsid w:val="00741C2C"/>
    <w:rsid w:val="0074315A"/>
    <w:rsid w:val="007607CE"/>
    <w:rsid w:val="00774333"/>
    <w:rsid w:val="00777AEB"/>
    <w:rsid w:val="007A7503"/>
    <w:rsid w:val="007B5A66"/>
    <w:rsid w:val="007E55BF"/>
    <w:rsid w:val="00802A48"/>
    <w:rsid w:val="0083434A"/>
    <w:rsid w:val="0083683C"/>
    <w:rsid w:val="008852FD"/>
    <w:rsid w:val="008E6287"/>
    <w:rsid w:val="009174FB"/>
    <w:rsid w:val="009D084B"/>
    <w:rsid w:val="009D6F39"/>
    <w:rsid w:val="009F25CC"/>
    <w:rsid w:val="00A20363"/>
    <w:rsid w:val="00A32A54"/>
    <w:rsid w:val="00A813B4"/>
    <w:rsid w:val="00AB1070"/>
    <w:rsid w:val="00AB42A0"/>
    <w:rsid w:val="00B44DEE"/>
    <w:rsid w:val="00B54B9F"/>
    <w:rsid w:val="00B90C75"/>
    <w:rsid w:val="00B92750"/>
    <w:rsid w:val="00B967FB"/>
    <w:rsid w:val="00C05FEB"/>
    <w:rsid w:val="00CA5A4A"/>
    <w:rsid w:val="00D02E66"/>
    <w:rsid w:val="00D23B19"/>
    <w:rsid w:val="00D955AE"/>
    <w:rsid w:val="00DA3B6B"/>
    <w:rsid w:val="00DC4D6F"/>
    <w:rsid w:val="00DD1EF8"/>
    <w:rsid w:val="00DD73DC"/>
    <w:rsid w:val="00DF6E14"/>
    <w:rsid w:val="00E069AD"/>
    <w:rsid w:val="00E52E7D"/>
    <w:rsid w:val="00E6169A"/>
    <w:rsid w:val="00E8097F"/>
    <w:rsid w:val="00F10B04"/>
    <w:rsid w:val="00F1731D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63CC7D7"/>
  <w15:docId w15:val="{3D1AE5F3-1C92-40BF-929A-2AE8C39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0AA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바탕글"/>
    <w:basedOn w:val="a"/>
    <w:rsid w:val="006022C6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styleId="afa">
    <w:name w:val="Balloon Text"/>
    <w:basedOn w:val="a"/>
    <w:link w:val="Char3"/>
    <w:uiPriority w:val="99"/>
    <w:semiHidden/>
    <w:unhideWhenUsed/>
    <w:rsid w:val="00B44D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a"/>
    <w:uiPriority w:val="99"/>
    <w:semiHidden/>
    <w:rsid w:val="00B44DEE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List Paragraph"/>
    <w:basedOn w:val="a"/>
    <w:uiPriority w:val="34"/>
    <w:qFormat/>
    <w:rsid w:val="00802A4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3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color w:val="auto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370F1"/>
    <w:rPr>
      <w:rFonts w:ascii="굴림체" w:eastAsia="굴림체" w:hAnsi="굴림체" w:cs="굴림체"/>
      <w:color w:val="auto"/>
      <w:sz w:val="24"/>
      <w:szCs w:val="24"/>
    </w:rPr>
  </w:style>
  <w:style w:type="character" w:customStyle="1" w:styleId="y2iqfc">
    <w:name w:val="y2iqfc"/>
    <w:basedOn w:val="a0"/>
    <w:rsid w:val="0013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496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5824;&#54732;\AppData\Roaming\Microsoft\Templates\&#49324;&#50629;%20&#44228;&#54925;&#49436;(&#48744;&#44053;%20&#46356;&#51088;&#51064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2BF55-33DB-478A-9317-E2CB2249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9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/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김대헌</dc:creator>
  <cp:lastModifiedBy>신 희찬</cp:lastModifiedBy>
  <cp:revision>4</cp:revision>
  <dcterms:created xsi:type="dcterms:W3CDTF">2021-05-04T06:35:00Z</dcterms:created>
  <dcterms:modified xsi:type="dcterms:W3CDTF">2021-05-09T12:55:00Z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